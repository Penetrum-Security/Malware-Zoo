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EAAAA" w:themeColor="background2" w:themeShade="BF"/>
  <w:body>
    <w:p w:rsidR="0063284A" w:rsidRDefault="00E9630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-609600</wp:posOffset>
            </wp:positionV>
            <wp:extent cx="7110095" cy="94234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942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84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83179" cy="1333500"/>
            <wp:effectExtent l="0" t="0" r="0" b="0"/>
            <wp:wrapNone/>
            <wp:docPr id="9" name="Picture 9" descr="http://www.justice.gov.az/user/images/J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ustice.gov.az/user/images/JP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79" cy="13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84A" w:rsidRDefault="0063284A"/>
    <w:p w:rsidR="0063284A" w:rsidRDefault="0063284A"/>
    <w:p w:rsidR="0063284A" w:rsidRPr="00E9630B" w:rsidRDefault="00B06929" w:rsidP="00E9630B">
      <w:pPr>
        <w:ind w:left="1440" w:firstLine="720"/>
        <w:rPr>
          <w:b/>
          <w:bCs/>
        </w:rPr>
      </w:pPr>
      <w:hyperlink r:id="rId8" w:tgtFrame="_blank" w:history="1">
        <w:r w:rsidR="00E9630B" w:rsidRPr="00E9630B">
          <w:rPr>
            <w:rStyle w:val="Hyperlink"/>
            <w:b/>
            <w:bCs/>
            <w:color w:val="806000" w:themeColor="accent4" w:themeShade="80"/>
            <w:sz w:val="28"/>
            <w:szCs w:val="28"/>
          </w:rPr>
          <w:t>Azərbaycan Respublikasının Ədliyyə Nazirliyi</w:t>
        </w:r>
      </w:hyperlink>
      <w:r w:rsidR="0063284A" w:rsidRPr="00E9630B">
        <w:rPr>
          <w:b/>
          <w:bCs/>
        </w:rPr>
        <w:tab/>
      </w:r>
    </w:p>
    <w:p w:rsidR="0063284A" w:rsidRDefault="0063284A"/>
    <w:p w:rsidR="0063284A" w:rsidRDefault="0063284A"/>
    <w:p w:rsidR="0063284A" w:rsidRDefault="0063284A"/>
    <w:p w:rsidR="0063284A" w:rsidRDefault="0063284A"/>
    <w:p w:rsidR="0063284A" w:rsidRDefault="0063284A" w:rsidP="0063284A">
      <w:pPr>
        <w:tabs>
          <w:tab w:val="left" w:pos="2580"/>
        </w:tabs>
      </w:pPr>
      <w:r>
        <w:tab/>
      </w:r>
    </w:p>
    <w:p w:rsidR="0063284A" w:rsidRDefault="0063284A"/>
    <w:p w:rsidR="0063284A" w:rsidRDefault="0063284A" w:rsidP="0063284A">
      <w:pPr>
        <w:tabs>
          <w:tab w:val="left" w:pos="3460"/>
        </w:tabs>
      </w:pPr>
      <w:r>
        <w:tab/>
      </w:r>
    </w:p>
    <w:p w:rsidR="0063284A" w:rsidRDefault="0063284A"/>
    <w:p w:rsidR="0063284A" w:rsidRDefault="00E9630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7096760" cy="1879444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1879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p w:rsidR="0063284A" w:rsidRDefault="0063284A"/>
    <w:sectPr w:rsidR="0063284A" w:rsidSect="006328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29" w:rsidRDefault="00B06929" w:rsidP="001E7524">
      <w:pPr>
        <w:spacing w:after="0" w:line="240" w:lineRule="auto"/>
      </w:pPr>
      <w:r>
        <w:separator/>
      </w:r>
    </w:p>
  </w:endnote>
  <w:endnote w:type="continuationSeparator" w:id="0">
    <w:p w:rsidR="00B06929" w:rsidRDefault="00B06929" w:rsidP="001E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524" w:rsidRDefault="001E75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524" w:rsidRDefault="001E75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524" w:rsidRDefault="001E75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29" w:rsidRDefault="00B06929" w:rsidP="001E7524">
      <w:pPr>
        <w:spacing w:after="0" w:line="240" w:lineRule="auto"/>
      </w:pPr>
      <w:r>
        <w:separator/>
      </w:r>
    </w:p>
  </w:footnote>
  <w:footnote w:type="continuationSeparator" w:id="0">
    <w:p w:rsidR="00B06929" w:rsidRDefault="00B06929" w:rsidP="001E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524" w:rsidRDefault="001E75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524" w:rsidRDefault="001E75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524" w:rsidRDefault="001E75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displayBackgroundShape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4A"/>
    <w:rsid w:val="001E7524"/>
    <w:rsid w:val="002A31E8"/>
    <w:rsid w:val="005510FC"/>
    <w:rsid w:val="0063284A"/>
    <w:rsid w:val="00696A59"/>
    <w:rsid w:val="00B06929"/>
    <w:rsid w:val="00E9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0FC"/>
    <w:rPr>
      <w:rFonts w:ascii="Calibri" w:eastAsia="Calibri" w:hAnsi="Calibri" w:cs="Arial"/>
      <w:lang w:eastAsia="en-US"/>
    </w:rPr>
  </w:style>
  <w:style w:type="character" w:default="1" w:styleId="DefaultParagraphFont">
    <w:name w:val="Default Paragraph Font"/>
    <w:uiPriority w:val="1"/>
    <w:semiHidden/>
    <w:unhideWhenUsed/>
    <w:rsid w:val="005510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10FC"/>
  </w:style>
  <w:style w:type="character" w:customStyle="1" w:styleId="oedjwe">
    <w:name w:val="oedjwe"/>
    <w:basedOn w:val="DefaultParagraphFont"/>
    <w:rsid w:val="00E9630B"/>
  </w:style>
  <w:style w:type="character" w:styleId="Hyperlink">
    <w:name w:val="Hyperlink"/>
    <w:basedOn w:val="DefaultParagraphFont"/>
    <w:uiPriority w:val="99"/>
    <w:semiHidden/>
    <w:unhideWhenUsed/>
    <w:rsid w:val="00E963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524"/>
  </w:style>
  <w:style w:type="paragraph" w:styleId="Footer">
    <w:name w:val="footer"/>
    <w:basedOn w:val="Normal"/>
    <w:link w:val="FooterChar"/>
    <w:uiPriority w:val="99"/>
    <w:unhideWhenUsed/>
    <w:rsid w:val="001E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www.tfu.ae/READM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README.txt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2019-04-08T07:23:00Z</dcterms:created>
  <dcterms:modified xsi:type="dcterms:W3CDTF">2019-04-08T07:24:00Z</dcterms:modified>
</cp:coreProperties>
</file>